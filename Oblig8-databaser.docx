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6733530"/>
        <w:docPartObj>
          <w:docPartGallery w:val="Cover Pages"/>
          <w:docPartUnique/>
        </w:docPartObj>
      </w:sdtPr>
      <w:sdtEndPr/>
      <w:sdtContent>
        <w:p w14:paraId="009EC3A0" w14:textId="77777777" w:rsidR="00AA0C84" w:rsidRDefault="005C060C" w:rsidP="005C431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E55E518" wp14:editId="4042B697">
                <wp:simplePos x="0" y="0"/>
                <wp:positionH relativeFrom="column">
                  <wp:posOffset>-685165</wp:posOffset>
                </wp:positionH>
                <wp:positionV relativeFrom="paragraph">
                  <wp:posOffset>190500</wp:posOffset>
                </wp:positionV>
                <wp:extent cx="1752600" cy="867368"/>
                <wp:effectExtent l="0" t="0" r="0" b="0"/>
                <wp:wrapNone/>
                <wp:docPr id="1" name="Picture 1" descr="A picture containing tabl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able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867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0450" w:rsidRPr="005C060C">
            <w:rPr>
              <w:noProof/>
              <w:color w:val="1D3C9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6395D9" wp14:editId="39787B40">
                    <wp:simplePos x="0" y="0"/>
                    <wp:positionH relativeFrom="column">
                      <wp:posOffset>-928468</wp:posOffset>
                    </wp:positionH>
                    <wp:positionV relativeFrom="paragraph">
                      <wp:posOffset>-914400</wp:posOffset>
                    </wp:positionV>
                    <wp:extent cx="7582486" cy="844062"/>
                    <wp:effectExtent l="0" t="0" r="12700" b="698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2486" cy="844062"/>
                            </a:xfrm>
                            <a:prstGeom prst="rect">
                              <a:avLst/>
                            </a:prstGeom>
                            <a:solidFill>
                              <a:srgbClr val="2C3E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E417E9E" id="Rectangle 3" o:spid="_x0000_s1026" style="position:absolute;margin-left:-73.1pt;margin-top:-1in;width:597.05pt;height:6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" fillcolor="#2c3e50" strokecolor="#1f3763 [1604]" strokeweight="1pt"/>
                </w:pict>
              </mc:Fallback>
            </mc:AlternateContent>
          </w:r>
        </w:p>
      </w:sdtContent>
    </w:sdt>
    <w:p w14:paraId="65C39203" w14:textId="77777777" w:rsidR="00295231" w:rsidRDefault="00F74E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D22C9" wp14:editId="1ECC5F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EC509" w14:textId="77777777" w:rsidR="00F74E6E" w:rsidRPr="008D197D" w:rsidRDefault="00F74E6E">
                            <w:pPr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D197D"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D22C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2in;height:2in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" filled="f" stroked="f" strokeweight=".5pt">
                <v:textbox style="mso-fit-shape-to-text:t">
                  <w:txbxContent>
                    <w:p w14:paraId="077EC509" w14:textId="77777777" w:rsidR="00F74E6E" w:rsidRPr="008D197D" w:rsidRDefault="00F74E6E">
                      <w:pPr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D197D"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739E00" wp14:editId="6B811B59">
                <wp:simplePos x="0" y="0"/>
                <wp:positionH relativeFrom="margin">
                  <wp:posOffset>-928468</wp:posOffset>
                </wp:positionH>
                <wp:positionV relativeFrom="paragraph">
                  <wp:posOffset>7565243</wp:posOffset>
                </wp:positionV>
                <wp:extent cx="7680960" cy="20955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095500"/>
                        </a:xfrm>
                        <a:prstGeom prst="rect">
                          <a:avLst/>
                        </a:prstGeom>
                        <a:solidFill>
                          <a:srgbClr val="2C3E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292B" id="Rectangle 2" o:spid="_x0000_s1026" style="position:absolute;margin-left:-73.1pt;margin-top:595.7pt;width:604.8pt;height:16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" fillcolor="#2c3e50" strokecolor="#1f3763 [1604]" strokeweight="1pt">
                <w10:wrap anchorx="margin"/>
              </v:rect>
            </w:pict>
          </mc:Fallback>
        </mc:AlternateContent>
      </w:r>
    </w:p>
    <w:p w14:paraId="0A89D538" w14:textId="4DDF486D" w:rsidR="00FE3FAD" w:rsidRDefault="005059F2" w:rsidP="00986509">
      <w:pPr>
        <w:pStyle w:val="Delkapittel"/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30BC2" wp14:editId="36E6F701">
                <wp:simplePos x="0" y="0"/>
                <wp:positionH relativeFrom="column">
                  <wp:posOffset>4460158</wp:posOffset>
                </wp:positionH>
                <wp:positionV relativeFrom="paragraph">
                  <wp:posOffset>8606790</wp:posOffset>
                </wp:positionV>
                <wp:extent cx="3035300" cy="393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DEA3" w14:textId="3C882424" w:rsidR="00F74E6E" w:rsidRPr="00003EBD" w:rsidRDefault="00F74E6E" w:rsidP="00F74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Foreleser: </w:t>
                            </w:r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Tore </w:t>
                            </w:r>
                            <w:proofErr w:type="spellStart"/>
                            <w:r w:rsidR="0098650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Mallaug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0BC2" id="Text Box 9" o:spid="_x0000_s1027" type="#_x0000_t202" style="position:absolute;margin-left:351.2pt;margin-top:677.7pt;width:239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" filled="f" stroked="f" strokeweight=".5pt">
                <v:textbox>
                  <w:txbxContent>
                    <w:p w14:paraId="7C66DEA3" w14:textId="3C882424" w:rsidR="00F74E6E" w:rsidRPr="00003EBD" w:rsidRDefault="00F74E6E" w:rsidP="00F74E6E">
                      <w:pPr>
                        <w:rPr>
                          <w:sz w:val="20"/>
                          <w:szCs w:val="20"/>
                        </w:rPr>
                      </w:pPr>
                      <w:r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Foreleser: </w:t>
                      </w:r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Tore </w:t>
                      </w:r>
                      <w:proofErr w:type="spellStart"/>
                      <w:r w:rsidR="0098650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Mallaug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EBFEC" wp14:editId="4635A36A">
                <wp:simplePos x="0" y="0"/>
                <wp:positionH relativeFrom="column">
                  <wp:posOffset>-685800</wp:posOffset>
                </wp:positionH>
                <wp:positionV relativeFrom="paragraph">
                  <wp:posOffset>7380215</wp:posOffset>
                </wp:positionV>
                <wp:extent cx="3810000" cy="73741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73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F364" w14:textId="77777777" w:rsidR="002C25C5" w:rsidRDefault="002C25C5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Nicolai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Thorer</w:t>
                            </w:r>
                            <w:proofErr w:type="spellEnd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 w:rsidRPr="008D197D"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  <w:t>Sivesind</w:t>
                            </w:r>
                            <w:proofErr w:type="spellEnd"/>
                          </w:p>
                          <w:p w14:paraId="5AF314E2" w14:textId="1D6B6C00" w:rsidR="005059F2" w:rsidRPr="008D197D" w:rsidRDefault="005059F2" w:rsidP="008D197D">
                            <w:pPr>
                              <w:rPr>
                                <w:rFonts w:ascii="Raleway" w:hAnsi="Raleway"/>
                                <w:color w:val="FFFFFF" w:themeColor="background1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BFEC" id="Text Box 11" o:spid="_x0000_s1028" type="#_x0000_t202" style="position:absolute;margin-left:-54pt;margin-top:581.1pt;width:300pt;height:58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" filled="f" stroked="f" strokeweight=".5pt">
                <v:textbox>
                  <w:txbxContent>
                    <w:p w14:paraId="47C9F364" w14:textId="77777777" w:rsidR="002C25C5" w:rsidRDefault="002C25C5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 xml:space="preserve">Nicolai </w:t>
                      </w:r>
                      <w:proofErr w:type="spellStart"/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Thorer</w:t>
                      </w:r>
                      <w:proofErr w:type="spellEnd"/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 xml:space="preserve"> </w:t>
                      </w:r>
                      <w:proofErr w:type="spellStart"/>
                      <w:r w:rsidRPr="008D197D"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  <w:t>Sivesind</w:t>
                      </w:r>
                      <w:proofErr w:type="spellEnd"/>
                    </w:p>
                    <w:p w14:paraId="5AF314E2" w14:textId="1D6B6C00" w:rsidR="005059F2" w:rsidRPr="008D197D" w:rsidRDefault="005059F2" w:rsidP="008D197D">
                      <w:pPr>
                        <w:rPr>
                          <w:rFonts w:ascii="Raleway" w:hAnsi="Raleway"/>
                          <w:color w:val="FFFFFF" w:themeColor="background1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AFBD1" wp14:editId="102B4065">
                <wp:simplePos x="0" y="0"/>
                <wp:positionH relativeFrom="margin">
                  <wp:posOffset>-803275</wp:posOffset>
                </wp:positionH>
                <wp:positionV relativeFrom="paragraph">
                  <wp:posOffset>2254885</wp:posOffset>
                </wp:positionV>
                <wp:extent cx="7340600" cy="10223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0" cy="1022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1A24" w14:textId="5E723202" w:rsidR="00F74E6E" w:rsidRPr="00AD3319" w:rsidRDefault="00535ED9" w:rsidP="00776BD2">
                            <w:pPr>
                              <w:pStyle w:val="Tekst"/>
                              <w:spacing w:line="24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2C3E50"/>
                                <w:sz w:val="96"/>
                                <w:szCs w:val="96"/>
                                <w:lang w:val="nb-NO"/>
                              </w:rPr>
                              <w:t>Tekst til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AFBD1" id="Text Box 4" o:spid="_x0000_s1029" type="#_x0000_t202" style="position:absolute;margin-left:-63.25pt;margin-top:177.55pt;width:578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" fillcolor="white [3201]" stroked="f" strokeweight="1pt">
                <v:textbox>
                  <w:txbxContent>
                    <w:p w14:paraId="38141A24" w14:textId="5E723202" w:rsidR="00F74E6E" w:rsidRPr="00AD3319" w:rsidRDefault="00535ED9" w:rsidP="00776BD2">
                      <w:pPr>
                        <w:pStyle w:val="Tekst"/>
                        <w:spacing w:line="240" w:lineRule="auto"/>
                        <w:jc w:val="center"/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2C3E50"/>
                          <w:sz w:val="96"/>
                          <w:szCs w:val="96"/>
                          <w:lang w:val="nb-NO"/>
                        </w:rPr>
                        <w:t>Tekst til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521065" wp14:editId="754BEB40">
                <wp:simplePos x="0" y="0"/>
                <wp:positionH relativeFrom="margin">
                  <wp:posOffset>-80645</wp:posOffset>
                </wp:positionH>
                <wp:positionV relativeFrom="paragraph">
                  <wp:posOffset>3281762</wp:posOffset>
                </wp:positionV>
                <wp:extent cx="5892800" cy="4076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0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8D7E0" w14:textId="299EBFA4" w:rsidR="00F74E6E" w:rsidRPr="00002AA8" w:rsidRDefault="00FD1549" w:rsidP="00002AA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Øving </w:t>
                            </w:r>
                            <w:r w:rsidR="00535ED9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5</w:t>
                            </w:r>
                            <w:r w:rsidR="005059F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 xml:space="preserve"> – IDATT210</w:t>
                            </w:r>
                            <w:r w:rsidR="00986509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nb-N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1065" id="Text Box 5" o:spid="_x0000_s1030" type="#_x0000_t202" style="position:absolute;margin-left:-6.35pt;margin-top:258.4pt;width:46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" fillcolor="white [3201]" stroked="f" strokeweight=".5pt">
                <v:textbox>
                  <w:txbxContent>
                    <w:p w14:paraId="6B18D7E0" w14:textId="299EBFA4" w:rsidR="00F74E6E" w:rsidRPr="00002AA8" w:rsidRDefault="00FD1549" w:rsidP="00002AA8">
                      <w:pPr>
                        <w:jc w:val="center"/>
                        <w:rPr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Øving </w:t>
                      </w:r>
                      <w:r w:rsidR="00535ED9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5</w:t>
                      </w:r>
                      <w:r w:rsidR="005059F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 xml:space="preserve"> – IDATT210</w:t>
                      </w:r>
                      <w:r w:rsidR="00986509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nb-NO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EB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CDA0D" wp14:editId="429622D4">
                <wp:simplePos x="0" y="0"/>
                <wp:positionH relativeFrom="margin">
                  <wp:posOffset>-925902</wp:posOffset>
                </wp:positionH>
                <wp:positionV relativeFrom="paragraph">
                  <wp:posOffset>8606790</wp:posOffset>
                </wp:positionV>
                <wp:extent cx="1719532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32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1F9F6" w14:textId="7BCB2CBE" w:rsidR="00F74E6E" w:rsidRPr="00003EBD" w:rsidRDefault="00482B32" w:rsidP="00003EBD">
                            <w:pPr>
                              <w:jc w:val="right"/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0</w:t>
                            </w:r>
                            <w:r w:rsidR="00535ED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8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 xml:space="preserve">. </w:t>
                            </w:r>
                            <w:r w:rsidR="00535ED9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november</w:t>
                            </w:r>
                            <w:r w:rsidR="00F74E6E" w:rsidRPr="00003EBD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, 202</w:t>
                            </w:r>
                            <w:r w:rsidR="005059F2">
                              <w:rPr>
                                <w:rFonts w:ascii="Raleway" w:hAnsi="Raleway"/>
                                <w:color w:val="FFFFFF" w:themeColor="background1"/>
                                <w:sz w:val="20"/>
                                <w:szCs w:val="20"/>
                                <w:lang w:val="nb-NO"/>
                              </w:rPr>
                              <w:t>1</w:t>
                            </w:r>
                          </w:p>
                          <w:p w14:paraId="700F27A2" w14:textId="77777777" w:rsidR="00F74E6E" w:rsidRPr="00003EBD" w:rsidRDefault="00F74E6E" w:rsidP="00003EB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DA0D" id="Text Box 8" o:spid="_x0000_s1031" type="#_x0000_t202" style="position:absolute;margin-left:-72.9pt;margin-top:677.7pt;width:135.4pt;height:2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" filled="f" stroked="f" strokeweight=".5pt">
                <v:textbox>
                  <w:txbxContent>
                    <w:p w14:paraId="3AF1F9F6" w14:textId="7BCB2CBE" w:rsidR="00F74E6E" w:rsidRPr="00003EBD" w:rsidRDefault="00482B32" w:rsidP="00003EBD">
                      <w:pPr>
                        <w:jc w:val="right"/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0</w:t>
                      </w:r>
                      <w:r w:rsidR="00535ED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8</w:t>
                      </w:r>
                      <w:r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 xml:space="preserve">. </w:t>
                      </w:r>
                      <w:r w:rsidR="00535ED9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november</w:t>
                      </w:r>
                      <w:r w:rsidR="00F74E6E" w:rsidRPr="00003EBD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, 202</w:t>
                      </w:r>
                      <w:r w:rsidR="005059F2">
                        <w:rPr>
                          <w:rFonts w:ascii="Raleway" w:hAnsi="Raleway"/>
                          <w:color w:val="FFFFFF" w:themeColor="background1"/>
                          <w:sz w:val="20"/>
                          <w:szCs w:val="20"/>
                          <w:lang w:val="nb-NO"/>
                        </w:rPr>
                        <w:t>1</w:t>
                      </w:r>
                    </w:p>
                    <w:p w14:paraId="700F27A2" w14:textId="77777777" w:rsidR="00F74E6E" w:rsidRPr="00003EBD" w:rsidRDefault="00F74E6E" w:rsidP="00003EB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E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ED78" wp14:editId="151CCEE4">
                <wp:simplePos x="0" y="0"/>
                <wp:positionH relativeFrom="column">
                  <wp:posOffset>-685800</wp:posOffset>
                </wp:positionH>
                <wp:positionV relativeFrom="paragraph">
                  <wp:posOffset>7031990</wp:posOffset>
                </wp:positionV>
                <wp:extent cx="3810000" cy="50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283B" w14:textId="0B0E04E5" w:rsidR="00F74E6E" w:rsidRPr="00F74E6E" w:rsidRDefault="00530B6D">
                            <w:pP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44"/>
                                <w:szCs w:val="44"/>
                                <w:lang w:val="nb-NO"/>
                              </w:rPr>
                              <w:t>Innlevert av: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ED78" id="Text Box 7" o:spid="_x0000_s1032" type="#_x0000_t202" style="position:absolute;margin-left:-54pt;margin-top:553.7pt;width:300pt;height:4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" filled="f" stroked="f" strokeweight=".5pt">
                <v:textbox>
                  <w:txbxContent>
                    <w:p w14:paraId="4325283B" w14:textId="0B0E04E5" w:rsidR="00F74E6E" w:rsidRPr="00F74E6E" w:rsidRDefault="00530B6D">
                      <w:pP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z w:val="44"/>
                          <w:szCs w:val="44"/>
                          <w:lang w:val="nb-NO"/>
                        </w:rPr>
                        <w:t>Innlevert av:</w:t>
                      </w:r>
                    </w:p>
                  </w:txbxContent>
                </v:textbox>
              </v:shape>
            </w:pict>
          </mc:Fallback>
        </mc:AlternateContent>
      </w:r>
      <w:r w:rsidR="00295231">
        <w:br w:type="page"/>
      </w:r>
    </w:p>
    <w:p w14:paraId="3BB4AC4D" w14:textId="313AE9ED" w:rsidR="007B61E9" w:rsidRDefault="00482B32" w:rsidP="00017182">
      <w:pPr>
        <w:pStyle w:val="Kapittel"/>
        <w:rPr>
          <w:lang w:val="nb-NO"/>
        </w:rPr>
      </w:pPr>
      <w:r>
        <w:rPr>
          <w:lang w:val="nb-NO"/>
        </w:rPr>
        <w:lastRenderedPageBreak/>
        <w:t xml:space="preserve">Oppgave </w:t>
      </w:r>
      <w:r w:rsidR="00017182">
        <w:rPr>
          <w:lang w:val="nb-NO"/>
        </w:rPr>
        <w:t>1</w:t>
      </w:r>
    </w:p>
    <w:p w14:paraId="47D42922" w14:textId="14C4E061" w:rsidR="00017182" w:rsidRPr="00195A89" w:rsidRDefault="00017182" w:rsidP="00017182">
      <w:pPr>
        <w:pStyle w:val="Delkapittel"/>
        <w:numPr>
          <w:ilvl w:val="0"/>
          <w:numId w:val="13"/>
        </w:numPr>
        <w:rPr>
          <w:lang w:val="nb-NO"/>
        </w:rPr>
      </w:pPr>
      <w:r>
        <w:rPr>
          <w:lang w:val="nb-NO"/>
        </w:rPr>
        <w:t xml:space="preserve"> ER-diagram</w:t>
      </w:r>
    </w:p>
    <w:p w14:paraId="6503675D" w14:textId="5FFC29B6" w:rsidR="00E75F3B" w:rsidRDefault="00195A89" w:rsidP="00017182">
      <w:pPr>
        <w:pStyle w:val="Underkapittel"/>
        <w:ind w:left="360"/>
        <w:rPr>
          <w:lang w:val="nb-NO"/>
        </w:rPr>
      </w:pPr>
      <w:r w:rsidRPr="00195A89">
        <w:rPr>
          <w:noProof/>
          <w:lang w:val="nb-NO"/>
        </w:rPr>
        <w:drawing>
          <wp:inline distT="0" distB="0" distL="0" distR="0" wp14:anchorId="67D907E0" wp14:editId="4D20BD1C">
            <wp:extent cx="5731510" cy="3085465"/>
            <wp:effectExtent l="0" t="0" r="0" b="635"/>
            <wp:docPr id="26" name="Picture 2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3BE2" w14:textId="77777777" w:rsidR="00017182" w:rsidRDefault="00017182" w:rsidP="00017182">
      <w:pPr>
        <w:pStyle w:val="Underkapittel"/>
        <w:ind w:left="360"/>
        <w:rPr>
          <w:lang w:val="nb-NO"/>
        </w:rPr>
      </w:pPr>
    </w:p>
    <w:p w14:paraId="11E5F549" w14:textId="07A82AD8" w:rsidR="00017182" w:rsidRDefault="00017182" w:rsidP="00017182">
      <w:pPr>
        <w:pStyle w:val="Underkapittel"/>
        <w:numPr>
          <w:ilvl w:val="0"/>
          <w:numId w:val="13"/>
        </w:numPr>
        <w:rPr>
          <w:lang w:val="nb-NO"/>
        </w:rPr>
      </w:pPr>
      <w:r>
        <w:rPr>
          <w:lang w:val="nb-NO"/>
        </w:rPr>
        <w:t>Relasjonsmodell</w:t>
      </w:r>
    </w:p>
    <w:p w14:paraId="59804D80" w14:textId="31A001E9" w:rsidR="00017182" w:rsidRDefault="00017182" w:rsidP="00017182">
      <w:pPr>
        <w:pStyle w:val="Tekst"/>
        <w:rPr>
          <w:lang w:val="nb-NO"/>
        </w:rPr>
      </w:pPr>
      <w:r w:rsidRPr="00017182">
        <w:rPr>
          <w:lang w:val="nb-NO"/>
        </w:rPr>
        <w:t>kandidat</w:t>
      </w:r>
      <w:r>
        <w:rPr>
          <w:lang w:val="nb-NO"/>
        </w:rPr>
        <w:t>(</w:t>
      </w:r>
      <w:r w:rsidRPr="00017182">
        <w:rPr>
          <w:u w:val="single"/>
          <w:lang w:val="nb-NO"/>
        </w:rPr>
        <w:t>kandidat_id</w:t>
      </w:r>
      <w:r>
        <w:rPr>
          <w:lang w:val="nb-NO"/>
        </w:rPr>
        <w:t>, fornavn, etternavn, tlf, mail)</w:t>
      </w:r>
    </w:p>
    <w:p w14:paraId="097B8DC1" w14:textId="4F35685B" w:rsidR="00017182" w:rsidRDefault="00017182" w:rsidP="00017182">
      <w:pPr>
        <w:pStyle w:val="Tekst"/>
        <w:rPr>
          <w:lang w:val="nb-NO"/>
        </w:rPr>
      </w:pPr>
      <w:r>
        <w:rPr>
          <w:lang w:val="nb-NO"/>
        </w:rPr>
        <w:t>bedrift(</w:t>
      </w:r>
      <w:r w:rsidRPr="00017182">
        <w:rPr>
          <w:u w:val="single"/>
          <w:lang w:val="nb-NO"/>
        </w:rPr>
        <w:t>orgnr</w:t>
      </w:r>
      <w:r>
        <w:rPr>
          <w:lang w:val="nb-NO"/>
        </w:rPr>
        <w:t>, navn, tlf, mail)</w:t>
      </w:r>
    </w:p>
    <w:p w14:paraId="43344760" w14:textId="7C03A952" w:rsidR="00017182" w:rsidRDefault="00017182" w:rsidP="00017182">
      <w:pPr>
        <w:pStyle w:val="Tekst"/>
        <w:rPr>
          <w:lang w:val="nb-NO"/>
        </w:rPr>
      </w:pPr>
      <w:r>
        <w:rPr>
          <w:lang w:val="nb-NO"/>
        </w:rPr>
        <w:t>kvalifikasjon(</w:t>
      </w:r>
      <w:r w:rsidRPr="00017182">
        <w:rPr>
          <w:u w:val="single"/>
          <w:lang w:val="nb-NO"/>
        </w:rPr>
        <w:t>kval_id</w:t>
      </w:r>
      <w:r>
        <w:rPr>
          <w:lang w:val="nb-NO"/>
        </w:rPr>
        <w:t>, navn)</w:t>
      </w:r>
    </w:p>
    <w:p w14:paraId="78A92EA8" w14:textId="5B21A550" w:rsidR="00017182" w:rsidRDefault="00017182" w:rsidP="00017182">
      <w:pPr>
        <w:pStyle w:val="Tekst"/>
        <w:rPr>
          <w:u w:val="single"/>
          <w:lang w:val="nb-NO"/>
        </w:rPr>
      </w:pPr>
      <w:r>
        <w:rPr>
          <w:lang w:val="nb-NO"/>
        </w:rPr>
        <w:t>kandidat_kval(</w:t>
      </w:r>
      <w:r w:rsidRPr="00017182">
        <w:rPr>
          <w:u w:val="single"/>
          <w:lang w:val="nb-NO"/>
        </w:rPr>
        <w:t>kandidat_id*, kval_id*</w:t>
      </w:r>
      <w:r>
        <w:rPr>
          <w:u w:val="single"/>
          <w:lang w:val="nb-NO"/>
        </w:rPr>
        <w:t>)</w:t>
      </w:r>
    </w:p>
    <w:p w14:paraId="34CFDB89" w14:textId="5AEDBAE7" w:rsidR="00017182" w:rsidRDefault="00017182" w:rsidP="00017182">
      <w:pPr>
        <w:pStyle w:val="Tekst"/>
        <w:rPr>
          <w:lang w:val="nb-NO"/>
        </w:rPr>
      </w:pPr>
      <w:r>
        <w:rPr>
          <w:lang w:val="nb-NO"/>
        </w:rPr>
        <w:t>oppdrag(</w:t>
      </w:r>
      <w:r w:rsidRPr="00017182">
        <w:rPr>
          <w:u w:val="single"/>
          <w:lang w:val="nb-NO"/>
        </w:rPr>
        <w:t>oppdrags_id</w:t>
      </w:r>
      <w:r>
        <w:rPr>
          <w:lang w:val="nb-NO"/>
        </w:rPr>
        <w:t>, kval_id*, orgnr*, startdato, sluttdato)</w:t>
      </w:r>
    </w:p>
    <w:p w14:paraId="6D28257A" w14:textId="3E06CC30" w:rsidR="00017182" w:rsidRDefault="00017182" w:rsidP="00017182">
      <w:pPr>
        <w:pStyle w:val="Tekst"/>
        <w:rPr>
          <w:lang w:val="nb-NO"/>
        </w:rPr>
      </w:pPr>
      <w:r>
        <w:rPr>
          <w:lang w:val="nb-NO"/>
        </w:rPr>
        <w:t>attest(</w:t>
      </w:r>
      <w:r w:rsidRPr="00017182">
        <w:rPr>
          <w:u w:val="single"/>
          <w:lang w:val="nb-NO"/>
        </w:rPr>
        <w:t>oppdrags_id</w:t>
      </w:r>
      <w:r>
        <w:rPr>
          <w:u w:val="single"/>
          <w:lang w:val="nb-NO"/>
        </w:rPr>
        <w:t>*</w:t>
      </w:r>
      <w:r>
        <w:rPr>
          <w:lang w:val="nb-NO"/>
        </w:rPr>
        <w:t>, kandidat_id, startdato, sluttdato, antall_timer)</w:t>
      </w:r>
    </w:p>
    <w:p w14:paraId="25D42242" w14:textId="56330921" w:rsidR="004B5F85" w:rsidRDefault="004B5F85" w:rsidP="00017182">
      <w:pPr>
        <w:pStyle w:val="Tekst"/>
        <w:rPr>
          <w:lang w:val="nb-NO"/>
        </w:rPr>
      </w:pPr>
    </w:p>
    <w:p w14:paraId="7EF217F1" w14:textId="4C1B09A4" w:rsidR="004B5F85" w:rsidRDefault="004B5F85" w:rsidP="00017182">
      <w:pPr>
        <w:pStyle w:val="Tekst"/>
        <w:rPr>
          <w:lang w:val="nb-NO"/>
        </w:rPr>
      </w:pPr>
      <w:r>
        <w:rPr>
          <w:b/>
          <w:bCs/>
          <w:lang w:val="nb-NO"/>
        </w:rPr>
        <w:t>Rimelige null:</w:t>
      </w:r>
    </w:p>
    <w:p w14:paraId="444DAC20" w14:textId="29D238FA" w:rsidR="004B5F85" w:rsidRDefault="004B5F85" w:rsidP="004B5F85">
      <w:pPr>
        <w:pStyle w:val="Tekst"/>
        <w:numPr>
          <w:ilvl w:val="0"/>
          <w:numId w:val="15"/>
        </w:numPr>
        <w:rPr>
          <w:lang w:val="nb-NO"/>
        </w:rPr>
      </w:pPr>
      <w:r>
        <w:rPr>
          <w:lang w:val="nb-NO"/>
        </w:rPr>
        <w:t xml:space="preserve">Hvis </w:t>
      </w:r>
      <w:r w:rsidR="00B979B0">
        <w:rPr>
          <w:lang w:val="nb-NO"/>
        </w:rPr>
        <w:t>det ikke er noen tilhørende attest til et oppdrag er oppdraget ledig</w:t>
      </w:r>
    </w:p>
    <w:p w14:paraId="00E09C27" w14:textId="31D7FE09" w:rsidR="00B979B0" w:rsidRDefault="00B979B0" w:rsidP="004B5F85">
      <w:pPr>
        <w:pStyle w:val="Tekst"/>
        <w:numPr>
          <w:ilvl w:val="0"/>
          <w:numId w:val="15"/>
        </w:numPr>
        <w:rPr>
          <w:lang w:val="nb-NO"/>
        </w:rPr>
      </w:pPr>
      <w:r>
        <w:rPr>
          <w:lang w:val="nb-NO"/>
        </w:rPr>
        <w:t>Hvis attest finnes, men startdato er null, er kandidat funnet men oppdraget er ikke påbegynt</w:t>
      </w:r>
    </w:p>
    <w:p w14:paraId="5A9B26D8" w14:textId="427FE124" w:rsidR="00B979B0" w:rsidRDefault="00B979B0" w:rsidP="004B5F85">
      <w:pPr>
        <w:pStyle w:val="Tekst"/>
        <w:numPr>
          <w:ilvl w:val="0"/>
          <w:numId w:val="15"/>
        </w:numPr>
        <w:rPr>
          <w:lang w:val="nb-NO"/>
        </w:rPr>
      </w:pPr>
      <w:r>
        <w:rPr>
          <w:lang w:val="nb-NO"/>
        </w:rPr>
        <w:t>Hvis det finnes en attest, startdato finnes, men ikke sluttdato, da er oppdraget påbegynt.</w:t>
      </w:r>
    </w:p>
    <w:p w14:paraId="14C347BA" w14:textId="2C6C31B3" w:rsidR="00B979B0" w:rsidRDefault="00B979B0" w:rsidP="00B979B0">
      <w:pPr>
        <w:pStyle w:val="Tekst"/>
        <w:numPr>
          <w:ilvl w:val="0"/>
          <w:numId w:val="15"/>
        </w:numPr>
        <w:rPr>
          <w:lang w:val="nb-NO"/>
        </w:rPr>
      </w:pPr>
      <w:r>
        <w:rPr>
          <w:lang w:val="nb-NO"/>
        </w:rPr>
        <w:t>Hvis det finnes en attest, og startdato og sluttdato ikke er null, er oppdraget fullført og timer skal være registrert.</w:t>
      </w:r>
    </w:p>
    <w:p w14:paraId="4DBB5A65" w14:textId="4A4B115E" w:rsidR="00B979B0" w:rsidRDefault="00B979B0" w:rsidP="00B979B0">
      <w:pPr>
        <w:pStyle w:val="Tekst"/>
        <w:ind w:left="360"/>
        <w:rPr>
          <w:lang w:val="nb-NO"/>
        </w:rPr>
      </w:pPr>
      <w:r>
        <w:rPr>
          <w:lang w:val="nb-NO"/>
        </w:rPr>
        <w:lastRenderedPageBreak/>
        <w:t>Det er derfor rimelig at startdato, sluttdato og timer i attest kan være null.</w:t>
      </w:r>
    </w:p>
    <w:p w14:paraId="3CE61FAF" w14:textId="66B8458E" w:rsidR="00B979B0" w:rsidRDefault="00B979B0" w:rsidP="00B979B0">
      <w:pPr>
        <w:pStyle w:val="Tekst"/>
        <w:ind w:left="360"/>
        <w:rPr>
          <w:lang w:val="nb-NO"/>
        </w:rPr>
      </w:pPr>
      <w:r>
        <w:rPr>
          <w:lang w:val="nb-NO"/>
        </w:rPr>
        <w:t>Det er også rimelig at kval_id i oppdrag kan være null. Dette vil bety at det ikke er forutsatt noen kvalifikasjon.</w:t>
      </w:r>
    </w:p>
    <w:p w14:paraId="46514349" w14:textId="368F142C" w:rsidR="00E95B5F" w:rsidRDefault="00E95B5F" w:rsidP="00B979B0">
      <w:pPr>
        <w:pStyle w:val="Tekst"/>
        <w:ind w:left="360"/>
        <w:rPr>
          <w:lang w:val="nb-NO"/>
        </w:rPr>
      </w:pPr>
    </w:p>
    <w:p w14:paraId="2A05AEDB" w14:textId="4F04679C" w:rsidR="00E95B5F" w:rsidRDefault="00E95B5F" w:rsidP="00E95B5F">
      <w:pPr>
        <w:pStyle w:val="Delkapittel"/>
        <w:rPr>
          <w:lang w:val="nb-NO"/>
        </w:rPr>
      </w:pPr>
      <w:r>
        <w:rPr>
          <w:lang w:val="nb-NO"/>
        </w:rPr>
        <w:t>Spørringer</w:t>
      </w:r>
    </w:p>
    <w:p w14:paraId="77079D7E" w14:textId="7514DCC0" w:rsidR="00E95B5F" w:rsidRDefault="00E95B5F" w:rsidP="00E95B5F">
      <w:pPr>
        <w:pStyle w:val="Tekst"/>
        <w:numPr>
          <w:ilvl w:val="0"/>
          <w:numId w:val="16"/>
        </w:numPr>
        <w:rPr>
          <w:b/>
          <w:bCs/>
          <w:lang w:val="nb-NO"/>
        </w:rPr>
      </w:pPr>
      <w:r>
        <w:rPr>
          <w:b/>
          <w:bCs/>
          <w:lang w:val="nb-NO"/>
        </w:rPr>
        <w:t>Alle bedrifter</w:t>
      </w:r>
    </w:p>
    <w:p w14:paraId="3C65A7EA" w14:textId="2ABE847B" w:rsidR="00E95B5F" w:rsidRDefault="00E95B5F" w:rsidP="00E95B5F">
      <w:pPr>
        <w:pStyle w:val="Tekst"/>
      </w:pPr>
      <w:r w:rsidRPr="00E95B5F">
        <w:drawing>
          <wp:inline distT="0" distB="0" distL="0" distR="0" wp14:anchorId="42D090F3" wp14:editId="56558AE6">
            <wp:extent cx="5359400" cy="245110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DE0" w14:textId="5B248C2D" w:rsidR="00E95B5F" w:rsidRDefault="00E95B5F" w:rsidP="00E95B5F">
      <w:pPr>
        <w:pStyle w:val="Tekst"/>
      </w:pPr>
    </w:p>
    <w:p w14:paraId="24228054" w14:textId="22DCBE81" w:rsidR="00E95B5F" w:rsidRDefault="00E95B5F" w:rsidP="00E95B5F">
      <w:pPr>
        <w:pStyle w:val="Tekst"/>
        <w:numPr>
          <w:ilvl w:val="0"/>
          <w:numId w:val="16"/>
        </w:numPr>
        <w:rPr>
          <w:b/>
          <w:bCs/>
          <w:lang w:val="nb-NO"/>
        </w:rPr>
      </w:pPr>
      <w:r>
        <w:rPr>
          <w:b/>
          <w:bCs/>
          <w:lang w:val="nb-NO"/>
        </w:rPr>
        <w:t>Alle oppdrag</w:t>
      </w:r>
    </w:p>
    <w:p w14:paraId="09853156" w14:textId="4C4892CE" w:rsidR="00E95B5F" w:rsidRDefault="00E95B5F" w:rsidP="00E95B5F">
      <w:pPr>
        <w:pStyle w:val="Tekst"/>
        <w:rPr>
          <w:lang w:val="nb-NO"/>
        </w:rPr>
      </w:pPr>
      <w:r w:rsidRPr="00E95B5F">
        <w:rPr>
          <w:lang w:val="nb-NO"/>
        </w:rPr>
        <w:drawing>
          <wp:inline distT="0" distB="0" distL="0" distR="0" wp14:anchorId="7C8CFF2B" wp14:editId="5E21A876">
            <wp:extent cx="5731510" cy="215201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DCF" w14:textId="020429F5" w:rsidR="00E95B5F" w:rsidRDefault="00E95B5F" w:rsidP="00E95B5F">
      <w:pPr>
        <w:pStyle w:val="Tekst"/>
        <w:rPr>
          <w:lang w:val="nb-NO"/>
        </w:rPr>
      </w:pPr>
    </w:p>
    <w:p w14:paraId="74CA3E3E" w14:textId="102E2C85" w:rsidR="00E95B5F" w:rsidRDefault="00E95B5F" w:rsidP="00E95B5F">
      <w:pPr>
        <w:pStyle w:val="Tekst"/>
        <w:numPr>
          <w:ilvl w:val="0"/>
          <w:numId w:val="16"/>
        </w:numPr>
        <w:rPr>
          <w:b/>
          <w:bCs/>
          <w:lang w:val="nb-NO"/>
        </w:rPr>
      </w:pPr>
      <w:r>
        <w:rPr>
          <w:b/>
          <w:bCs/>
          <w:lang w:val="nb-NO"/>
        </w:rPr>
        <w:t>Kandidater og kvalifikasjoner</w:t>
      </w:r>
    </w:p>
    <w:p w14:paraId="566EA5CF" w14:textId="5FA95FAA" w:rsidR="00E95B5F" w:rsidRPr="00E95B5F" w:rsidRDefault="00E95B5F" w:rsidP="00E95B5F">
      <w:pPr>
        <w:pStyle w:val="Tekst"/>
        <w:rPr>
          <w:lang w:val="nb-NO"/>
        </w:rPr>
      </w:pPr>
      <w:r w:rsidRPr="00E95B5F">
        <w:rPr>
          <w:lang w:val="nb-NO"/>
        </w:rPr>
        <w:drawing>
          <wp:inline distT="0" distB="0" distL="0" distR="0" wp14:anchorId="7FC7E7C0" wp14:editId="0B3329F9">
            <wp:extent cx="5057335" cy="1243320"/>
            <wp:effectExtent l="0" t="0" r="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365" cy="1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2C4" w14:textId="34841625" w:rsidR="00B979B0" w:rsidRDefault="002E1809" w:rsidP="00E95B5F">
      <w:pPr>
        <w:pStyle w:val="Tekst"/>
        <w:numPr>
          <w:ilvl w:val="0"/>
          <w:numId w:val="16"/>
        </w:num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C + alle kandidater</w:t>
      </w:r>
    </w:p>
    <w:p w14:paraId="4A526528" w14:textId="2310A44C" w:rsidR="002E1809" w:rsidRDefault="002E1809" w:rsidP="002E1809">
      <w:pPr>
        <w:pStyle w:val="Tekst"/>
        <w:rPr>
          <w:b/>
          <w:bCs/>
          <w:lang w:val="nb-NO"/>
        </w:rPr>
      </w:pPr>
      <w:r w:rsidRPr="002E1809">
        <w:rPr>
          <w:b/>
          <w:bCs/>
          <w:lang w:val="nb-NO"/>
        </w:rPr>
        <w:drawing>
          <wp:inline distT="0" distB="0" distL="0" distR="0" wp14:anchorId="27162726" wp14:editId="07069862">
            <wp:extent cx="5731510" cy="203644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C706" w14:textId="75ACDC73" w:rsidR="002E1809" w:rsidRDefault="002E1809" w:rsidP="002E1809">
      <w:pPr>
        <w:pStyle w:val="Tekst"/>
        <w:rPr>
          <w:b/>
          <w:bCs/>
          <w:lang w:val="nb-NO"/>
        </w:rPr>
      </w:pPr>
    </w:p>
    <w:p w14:paraId="039226EF" w14:textId="28872704" w:rsidR="002E1809" w:rsidRDefault="002E1809" w:rsidP="002E1809">
      <w:pPr>
        <w:pStyle w:val="Tekst"/>
        <w:numPr>
          <w:ilvl w:val="0"/>
          <w:numId w:val="16"/>
        </w:numPr>
        <w:rPr>
          <w:b/>
          <w:bCs/>
          <w:lang w:val="nb-NO"/>
        </w:rPr>
      </w:pPr>
      <w:r>
        <w:rPr>
          <w:b/>
          <w:bCs/>
          <w:lang w:val="nb-NO"/>
        </w:rPr>
        <w:t>Jobbhistorikk</w:t>
      </w:r>
    </w:p>
    <w:p w14:paraId="63F08D82" w14:textId="30BE3CCE" w:rsidR="002E1809" w:rsidRPr="00E95B5F" w:rsidRDefault="002E1809" w:rsidP="002E1809">
      <w:pPr>
        <w:pStyle w:val="Tekst"/>
        <w:rPr>
          <w:b/>
          <w:bCs/>
          <w:lang w:val="nb-NO"/>
        </w:rPr>
      </w:pPr>
      <w:r w:rsidRPr="002E1809">
        <w:rPr>
          <w:b/>
          <w:bCs/>
          <w:lang w:val="nb-NO"/>
        </w:rPr>
        <w:drawing>
          <wp:inline distT="0" distB="0" distL="0" distR="0" wp14:anchorId="0D2F873A" wp14:editId="0800B55B">
            <wp:extent cx="5731510" cy="1201420"/>
            <wp:effectExtent l="0" t="0" r="0" b="508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09" w:rsidRPr="00E95B5F" w:rsidSect="00AA0C84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6DA2" w14:textId="77777777" w:rsidR="00222484" w:rsidRDefault="00222484" w:rsidP="002F66B4">
      <w:r>
        <w:separator/>
      </w:r>
    </w:p>
  </w:endnote>
  <w:endnote w:type="continuationSeparator" w:id="0">
    <w:p w14:paraId="1DABB86E" w14:textId="77777777" w:rsidR="00222484" w:rsidRDefault="00222484" w:rsidP="002F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8547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DBF46F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3D3BA9" w14:textId="77777777" w:rsidR="002F66B4" w:rsidRDefault="002F66B4" w:rsidP="002F66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3331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D99DBA" w14:textId="77777777" w:rsidR="002F66B4" w:rsidRDefault="002F66B4" w:rsidP="007911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84A6D7" w14:textId="77777777" w:rsidR="002F66B4" w:rsidRDefault="002F66B4" w:rsidP="002F66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104E" w14:textId="77777777" w:rsidR="00222484" w:rsidRDefault="00222484" w:rsidP="002F66B4">
      <w:r>
        <w:separator/>
      </w:r>
    </w:p>
  </w:footnote>
  <w:footnote w:type="continuationSeparator" w:id="0">
    <w:p w14:paraId="53500F19" w14:textId="77777777" w:rsidR="00222484" w:rsidRDefault="00222484" w:rsidP="002F6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82D"/>
    <w:multiLevelType w:val="hybridMultilevel"/>
    <w:tmpl w:val="31587B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CCB"/>
    <w:multiLevelType w:val="hybridMultilevel"/>
    <w:tmpl w:val="00E0C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90B1B"/>
    <w:multiLevelType w:val="hybridMultilevel"/>
    <w:tmpl w:val="A9B871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4F04"/>
    <w:multiLevelType w:val="hybridMultilevel"/>
    <w:tmpl w:val="15DE2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A7B5B"/>
    <w:multiLevelType w:val="hybridMultilevel"/>
    <w:tmpl w:val="149295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67941"/>
    <w:multiLevelType w:val="hybridMultilevel"/>
    <w:tmpl w:val="02BE9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A74F2"/>
    <w:multiLevelType w:val="hybridMultilevel"/>
    <w:tmpl w:val="5D6ED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6EAD"/>
    <w:multiLevelType w:val="hybridMultilevel"/>
    <w:tmpl w:val="CC8EEF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A378F"/>
    <w:multiLevelType w:val="hybridMultilevel"/>
    <w:tmpl w:val="2FB6E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6156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214AFA"/>
    <w:multiLevelType w:val="hybridMultilevel"/>
    <w:tmpl w:val="E5A0B2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53705"/>
    <w:multiLevelType w:val="hybridMultilevel"/>
    <w:tmpl w:val="330A5F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95C6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117223"/>
    <w:multiLevelType w:val="hybridMultilevel"/>
    <w:tmpl w:val="F20EC3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4423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C2C7009"/>
    <w:multiLevelType w:val="hybridMultilevel"/>
    <w:tmpl w:val="0F56ABC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5"/>
  </w:num>
  <w:num w:numId="11">
    <w:abstractNumId w:val="15"/>
  </w:num>
  <w:num w:numId="12">
    <w:abstractNumId w:val="0"/>
  </w:num>
  <w:num w:numId="13">
    <w:abstractNumId w:val="10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D"/>
    <w:rsid w:val="00002AA8"/>
    <w:rsid w:val="00003EBD"/>
    <w:rsid w:val="00017182"/>
    <w:rsid w:val="00041753"/>
    <w:rsid w:val="000504DC"/>
    <w:rsid w:val="000A5E1F"/>
    <w:rsid w:val="00106C70"/>
    <w:rsid w:val="00130450"/>
    <w:rsid w:val="0014701E"/>
    <w:rsid w:val="00151B52"/>
    <w:rsid w:val="00183C31"/>
    <w:rsid w:val="00195A89"/>
    <w:rsid w:val="00222484"/>
    <w:rsid w:val="002310F0"/>
    <w:rsid w:val="002323F8"/>
    <w:rsid w:val="002451E0"/>
    <w:rsid w:val="002558E9"/>
    <w:rsid w:val="00295231"/>
    <w:rsid w:val="002C25C5"/>
    <w:rsid w:val="002E1809"/>
    <w:rsid w:val="002F657C"/>
    <w:rsid w:val="002F66B4"/>
    <w:rsid w:val="00335D39"/>
    <w:rsid w:val="00373799"/>
    <w:rsid w:val="00377362"/>
    <w:rsid w:val="003A2DE0"/>
    <w:rsid w:val="003C5B2C"/>
    <w:rsid w:val="00431F03"/>
    <w:rsid w:val="00465F44"/>
    <w:rsid w:val="00473ED9"/>
    <w:rsid w:val="00482B32"/>
    <w:rsid w:val="004B5F85"/>
    <w:rsid w:val="004C223D"/>
    <w:rsid w:val="004E08FD"/>
    <w:rsid w:val="005059F2"/>
    <w:rsid w:val="00506A2C"/>
    <w:rsid w:val="00523AAE"/>
    <w:rsid w:val="00530B6D"/>
    <w:rsid w:val="00535ED9"/>
    <w:rsid w:val="005460C4"/>
    <w:rsid w:val="00550B2A"/>
    <w:rsid w:val="005C060C"/>
    <w:rsid w:val="005C431D"/>
    <w:rsid w:val="005D0713"/>
    <w:rsid w:val="00625696"/>
    <w:rsid w:val="006414BC"/>
    <w:rsid w:val="006F5B88"/>
    <w:rsid w:val="00716321"/>
    <w:rsid w:val="00717821"/>
    <w:rsid w:val="00731F80"/>
    <w:rsid w:val="0074635A"/>
    <w:rsid w:val="00762232"/>
    <w:rsid w:val="00776BD2"/>
    <w:rsid w:val="007A3392"/>
    <w:rsid w:val="007A7B1C"/>
    <w:rsid w:val="007B1D8A"/>
    <w:rsid w:val="007B61E9"/>
    <w:rsid w:val="008657B5"/>
    <w:rsid w:val="00887375"/>
    <w:rsid w:val="00891356"/>
    <w:rsid w:val="008B1376"/>
    <w:rsid w:val="008D197D"/>
    <w:rsid w:val="008E3F9B"/>
    <w:rsid w:val="00902183"/>
    <w:rsid w:val="00904CBD"/>
    <w:rsid w:val="0090789B"/>
    <w:rsid w:val="009718A5"/>
    <w:rsid w:val="00986509"/>
    <w:rsid w:val="009A7638"/>
    <w:rsid w:val="009B753D"/>
    <w:rsid w:val="00A60013"/>
    <w:rsid w:val="00A70A4A"/>
    <w:rsid w:val="00A74C95"/>
    <w:rsid w:val="00AA0C84"/>
    <w:rsid w:val="00AC3CDF"/>
    <w:rsid w:val="00AD3319"/>
    <w:rsid w:val="00AE42C1"/>
    <w:rsid w:val="00B03C97"/>
    <w:rsid w:val="00B1266F"/>
    <w:rsid w:val="00B16E59"/>
    <w:rsid w:val="00B643B8"/>
    <w:rsid w:val="00B979B0"/>
    <w:rsid w:val="00BD20C6"/>
    <w:rsid w:val="00C23B04"/>
    <w:rsid w:val="00C3108C"/>
    <w:rsid w:val="00C5710A"/>
    <w:rsid w:val="00C77707"/>
    <w:rsid w:val="00CB13C8"/>
    <w:rsid w:val="00CD149B"/>
    <w:rsid w:val="00D45CCC"/>
    <w:rsid w:val="00D57BF2"/>
    <w:rsid w:val="00D72D1F"/>
    <w:rsid w:val="00DD7B5D"/>
    <w:rsid w:val="00DF17A7"/>
    <w:rsid w:val="00E36369"/>
    <w:rsid w:val="00E37B84"/>
    <w:rsid w:val="00E4398F"/>
    <w:rsid w:val="00E75F3B"/>
    <w:rsid w:val="00E9245A"/>
    <w:rsid w:val="00E95B5F"/>
    <w:rsid w:val="00EC24DD"/>
    <w:rsid w:val="00F019F9"/>
    <w:rsid w:val="00F0363B"/>
    <w:rsid w:val="00F74E6E"/>
    <w:rsid w:val="00F97D89"/>
    <w:rsid w:val="00FA0B28"/>
    <w:rsid w:val="00FA1528"/>
    <w:rsid w:val="00FD1549"/>
    <w:rsid w:val="00FE3FAD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1775E"/>
  <w15:chartTrackingRefBased/>
  <w15:docId w15:val="{D7A90535-E7B0-9844-882F-31ECABF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D45CCC"/>
    <w:pPr>
      <w:spacing w:line="360" w:lineRule="auto"/>
    </w:pPr>
    <w:rPr>
      <w:rFonts w:ascii="Times New Roman" w:hAnsi="Times New Roman"/>
    </w:rPr>
  </w:style>
  <w:style w:type="paragraph" w:customStyle="1" w:styleId="Kapittel">
    <w:name w:val="Kapittel"/>
    <w:basedOn w:val="Normal"/>
    <w:qFormat/>
    <w:rsid w:val="00D45CCC"/>
    <w:pPr>
      <w:spacing w:line="360" w:lineRule="auto"/>
    </w:pPr>
    <w:rPr>
      <w:rFonts w:ascii="Times New Roman" w:hAnsi="Times New Roman"/>
      <w:b/>
      <w:sz w:val="56"/>
    </w:rPr>
  </w:style>
  <w:style w:type="paragraph" w:customStyle="1" w:styleId="Delkapittel">
    <w:name w:val="Delkapittel"/>
    <w:basedOn w:val="Kapittel"/>
    <w:qFormat/>
    <w:rsid w:val="00D45CCC"/>
    <w:rPr>
      <w:sz w:val="40"/>
    </w:rPr>
  </w:style>
  <w:style w:type="paragraph" w:customStyle="1" w:styleId="Underkapittel">
    <w:name w:val="Underkapittel"/>
    <w:basedOn w:val="Delkapittel"/>
    <w:qFormat/>
    <w:rsid w:val="00D45CCC"/>
    <w:rPr>
      <w:sz w:val="32"/>
    </w:rPr>
  </w:style>
  <w:style w:type="paragraph" w:customStyle="1" w:styleId="Figurtekst">
    <w:name w:val="Figurtekst"/>
    <w:basedOn w:val="Delkapittel"/>
    <w:qFormat/>
    <w:rsid w:val="00D45CCC"/>
    <w:pPr>
      <w:spacing w:line="240" w:lineRule="auto"/>
    </w:pPr>
    <w:rPr>
      <w:b w:val="0"/>
      <w:i/>
      <w:sz w:val="20"/>
    </w:rPr>
  </w:style>
  <w:style w:type="paragraph" w:styleId="NoSpacing">
    <w:name w:val="No Spacing"/>
    <w:link w:val="NoSpacingChar"/>
    <w:uiPriority w:val="1"/>
    <w:qFormat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A0C8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7638"/>
    <w:pPr>
      <w:spacing w:after="100" w:line="360" w:lineRule="auto"/>
    </w:pPr>
    <w:rPr>
      <w:rFonts w:ascii="Times New Roman" w:hAnsi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9A7638"/>
    <w:pPr>
      <w:spacing w:after="100" w:line="360" w:lineRule="auto"/>
      <w:ind w:left="7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9A7638"/>
    <w:pPr>
      <w:spacing w:after="100" w:line="360" w:lineRule="auto"/>
      <w:ind w:left="1440"/>
    </w:pPr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3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9A763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66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B4"/>
  </w:style>
  <w:style w:type="character" w:styleId="PageNumber">
    <w:name w:val="page number"/>
    <w:basedOn w:val="DefaultParagraphFont"/>
    <w:uiPriority w:val="99"/>
    <w:semiHidden/>
    <w:unhideWhenUsed/>
    <w:rsid w:val="002F66B4"/>
  </w:style>
  <w:style w:type="character" w:styleId="PlaceholderText">
    <w:name w:val="Placeholder Text"/>
    <w:basedOn w:val="DefaultParagraphFont"/>
    <w:uiPriority w:val="99"/>
    <w:semiHidden/>
    <w:rsid w:val="00377362"/>
    <w:rPr>
      <w:color w:val="808080"/>
    </w:rPr>
  </w:style>
  <w:style w:type="paragraph" w:styleId="ListParagraph">
    <w:name w:val="List Paragraph"/>
    <w:basedOn w:val="Normal"/>
    <w:uiPriority w:val="34"/>
    <w:qFormat/>
    <w:rsid w:val="00E9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isivesind/Library/Group%20Containers/UBF8T346G9.Office/User%20Content.localized/Templates.localized/Oppgave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Nicolts@stud.ntnu.no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C69DD-2B78-DE48-968C-EBAA6592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Oppgavemal.dotx</Template>
  <TotalTime>0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Seksuell trakassering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Seksuell trakassering</dc:title>
  <dc:subject>Ingeniørfaglig innføringsemne</dc:subject>
  <dc:creator>Microsoft Office User</dc:creator>
  <cp:keywords/>
  <dc:description/>
  <cp:lastModifiedBy>Nicolai Thorer Sivesind</cp:lastModifiedBy>
  <cp:revision>2</cp:revision>
  <cp:lastPrinted>2021-09-21T14:44:00Z</cp:lastPrinted>
  <dcterms:created xsi:type="dcterms:W3CDTF">2021-11-15T14:43:00Z</dcterms:created>
  <dcterms:modified xsi:type="dcterms:W3CDTF">2021-11-15T14:43:00Z</dcterms:modified>
</cp:coreProperties>
</file>